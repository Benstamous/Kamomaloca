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5"/>
        <w:gridCol w:w="3376"/>
        <w:gridCol w:w="2559"/>
      </w:tblGrid>
      <w:tr w:rsidR="00F316AD" w:rsidRPr="001700F2" w14:paraId="3445828F" w14:textId="77777777" w:rsidTr="0040233B">
        <w:trPr>
          <w:trHeight w:val="1292"/>
        </w:trPr>
        <w:tc>
          <w:tcPr>
            <w:tcW w:w="930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5AE0667A" w14:textId="1BE1A888" w:rsidR="00F316AD" w:rsidRPr="001700F2" w:rsidRDefault="00A243EF" w:rsidP="00F316AD">
            <w:pPr>
              <w:pStyle w:val="Title"/>
            </w:pPr>
            <w:r>
              <w:t>Bennie D. Cooper</w:t>
            </w:r>
          </w:p>
          <w:p w14:paraId="6DC8327B" w14:textId="0F63FAE9" w:rsidR="00F316AD" w:rsidRPr="001700F2" w:rsidRDefault="00A243EF" w:rsidP="00D20DA9">
            <w:pPr>
              <w:pStyle w:val="Subtitle"/>
            </w:pPr>
            <w:r>
              <w:t>Portfolio Project</w:t>
            </w:r>
            <w:r w:rsidR="00F316AD" w:rsidRPr="001700F2">
              <w:t xml:space="preserve"> </w:t>
            </w:r>
          </w:p>
        </w:tc>
      </w:tr>
      <w:tr w:rsidR="00846883" w:rsidRPr="001700F2" w14:paraId="6F9B1143" w14:textId="77777777" w:rsidTr="00643CA6">
        <w:trPr>
          <w:trHeight w:val="735"/>
        </w:trPr>
        <w:tc>
          <w:tcPr>
            <w:tcW w:w="9300" w:type="dxa"/>
            <w:gridSpan w:val="3"/>
            <w:tcBorders>
              <w:top w:val="single" w:sz="24" w:space="0" w:color="BF9268" w:themeColor="accent2"/>
            </w:tcBorders>
            <w:vAlign w:val="center"/>
          </w:tcPr>
          <w:p w14:paraId="3EBFB7B5" w14:textId="25D8DB77" w:rsidR="00846883" w:rsidRPr="00846883" w:rsidRDefault="00846883" w:rsidP="00D20DA9">
            <w:pPr>
              <w:jc w:val="center"/>
              <w:rPr>
                <w:b/>
                <w:bCs/>
              </w:rPr>
            </w:pPr>
            <w:r w:rsidRPr="00846883">
              <w:rPr>
                <w:b/>
                <w:bCs/>
                <w:sz w:val="36"/>
                <w:szCs w:val="36"/>
              </w:rPr>
              <w:t xml:space="preserve">Title: </w:t>
            </w:r>
            <w:proofErr w:type="spellStart"/>
            <w:r w:rsidRPr="00846883">
              <w:rPr>
                <w:b/>
                <w:bCs/>
                <w:sz w:val="36"/>
                <w:szCs w:val="36"/>
              </w:rPr>
              <w:t>Kam</w:t>
            </w:r>
            <w:r w:rsidR="00FE3A0B">
              <w:rPr>
                <w:b/>
                <w:bCs/>
                <w:sz w:val="36"/>
                <w:szCs w:val="36"/>
              </w:rPr>
              <w:t>o</w:t>
            </w:r>
            <w:r w:rsidRPr="00846883">
              <w:rPr>
                <w:b/>
                <w:bCs/>
                <w:sz w:val="36"/>
                <w:szCs w:val="36"/>
              </w:rPr>
              <w:t>maloca</w:t>
            </w:r>
            <w:proofErr w:type="spellEnd"/>
            <w:r w:rsidRPr="00846883">
              <w:rPr>
                <w:b/>
                <w:bCs/>
                <w:sz w:val="36"/>
                <w:szCs w:val="36"/>
              </w:rPr>
              <w:t xml:space="preserve"> Business Website</w:t>
            </w:r>
          </w:p>
          <w:p w14:paraId="79849D7F" w14:textId="74B42A17" w:rsidR="00846883" w:rsidRPr="001700F2" w:rsidRDefault="00846883" w:rsidP="00D20DA9">
            <w:pPr>
              <w:jc w:val="center"/>
            </w:pPr>
            <w:r w:rsidRPr="001700F2">
              <w:t xml:space="preserve"> </w:t>
            </w:r>
          </w:p>
        </w:tc>
      </w:tr>
      <w:tr w:rsidR="00CD50FD" w:rsidRPr="001700F2" w14:paraId="0E85AAA8" w14:textId="77777777" w:rsidTr="00CD50FD">
        <w:trPr>
          <w:trHeight w:val="210"/>
        </w:trPr>
        <w:tc>
          <w:tcPr>
            <w:tcW w:w="3097" w:type="dxa"/>
            <w:tcBorders>
              <w:bottom w:val="single" w:sz="18" w:space="0" w:color="BF9268" w:themeColor="accent2"/>
            </w:tcBorders>
          </w:tcPr>
          <w:p w14:paraId="2AF2288F" w14:textId="77777777" w:rsidR="00CD50FD" w:rsidRPr="001700F2" w:rsidRDefault="00CD50FD" w:rsidP="00CD50FD"/>
        </w:tc>
        <w:tc>
          <w:tcPr>
            <w:tcW w:w="3108" w:type="dxa"/>
            <w:vMerge w:val="restart"/>
            <w:shd w:val="clear" w:color="auto" w:fill="303848" w:themeFill="accent1"/>
            <w:vAlign w:val="center"/>
          </w:tcPr>
          <w:p w14:paraId="270ABB1C" w14:textId="02800512" w:rsidR="00CD50FD" w:rsidRPr="001700F2" w:rsidRDefault="00846883" w:rsidP="00D20DA9">
            <w:pPr>
              <w:pStyle w:val="Heading1"/>
            </w:pPr>
            <w:r>
              <w:t>INTRODUCTION</w:t>
            </w:r>
          </w:p>
        </w:tc>
        <w:tc>
          <w:tcPr>
            <w:tcW w:w="3095" w:type="dxa"/>
            <w:tcBorders>
              <w:bottom w:val="single" w:sz="18" w:space="0" w:color="BF9268" w:themeColor="accent2"/>
            </w:tcBorders>
          </w:tcPr>
          <w:p w14:paraId="61B8EDBF" w14:textId="77777777" w:rsidR="00CD50FD" w:rsidRPr="001700F2" w:rsidRDefault="00CD50FD"/>
        </w:tc>
      </w:tr>
      <w:tr w:rsidR="00CD50FD" w:rsidRPr="001700F2" w14:paraId="7E484857" w14:textId="77777777" w:rsidTr="00CD50FD">
        <w:trPr>
          <w:trHeight w:val="210"/>
        </w:trPr>
        <w:tc>
          <w:tcPr>
            <w:tcW w:w="3097" w:type="dxa"/>
            <w:tcBorders>
              <w:top w:val="single" w:sz="18" w:space="0" w:color="BF9268" w:themeColor="accent2"/>
            </w:tcBorders>
          </w:tcPr>
          <w:p w14:paraId="38F0A295" w14:textId="77777777" w:rsidR="00CD50FD" w:rsidRPr="001700F2" w:rsidRDefault="00CD50FD" w:rsidP="00CD50FD"/>
        </w:tc>
        <w:tc>
          <w:tcPr>
            <w:tcW w:w="3108" w:type="dxa"/>
            <w:vMerge/>
            <w:shd w:val="clear" w:color="auto" w:fill="303848" w:themeFill="accent1"/>
            <w:vAlign w:val="center"/>
          </w:tcPr>
          <w:p w14:paraId="029A06C6" w14:textId="77777777" w:rsidR="00CD50FD" w:rsidRPr="001700F2" w:rsidRDefault="00CD50FD" w:rsidP="0040233B">
            <w:pPr>
              <w:pStyle w:val="Heading1"/>
            </w:pPr>
          </w:p>
        </w:tc>
        <w:tc>
          <w:tcPr>
            <w:tcW w:w="3095" w:type="dxa"/>
            <w:tcBorders>
              <w:top w:val="single" w:sz="18" w:space="0" w:color="BF9268" w:themeColor="accent2"/>
            </w:tcBorders>
          </w:tcPr>
          <w:p w14:paraId="6A0288D5" w14:textId="77777777" w:rsidR="00CD50FD" w:rsidRPr="001700F2" w:rsidRDefault="00CD50FD">
            <w:pPr>
              <w:rPr>
                <w:noProof/>
              </w:rPr>
            </w:pPr>
          </w:p>
        </w:tc>
      </w:tr>
      <w:tr w:rsidR="0040233B" w:rsidRPr="001700F2" w14:paraId="0DAE9AA3" w14:textId="77777777" w:rsidTr="0040233B">
        <w:trPr>
          <w:trHeight w:val="1180"/>
        </w:trPr>
        <w:tc>
          <w:tcPr>
            <w:tcW w:w="9300" w:type="dxa"/>
            <w:gridSpan w:val="3"/>
            <w:vAlign w:val="center"/>
          </w:tcPr>
          <w:p w14:paraId="360C3734" w14:textId="33FAA593" w:rsidR="0040233B" w:rsidRPr="001700F2" w:rsidRDefault="00FD6502" w:rsidP="00D20DA9">
            <w:pPr>
              <w:pStyle w:val="Text"/>
            </w:pPr>
            <w:r>
              <w:t xml:space="preserve">This project is a simple website that will be utilized by my wife’s home-based business by the name of </w:t>
            </w:r>
            <w:proofErr w:type="spellStart"/>
            <w:r>
              <w:t>Kam</w:t>
            </w:r>
            <w:r w:rsidR="00FE3A0B">
              <w:t>o</w:t>
            </w:r>
            <w:r>
              <w:t>maloca</w:t>
            </w:r>
            <w:proofErr w:type="spellEnd"/>
            <w:r>
              <w:t>. The website will present/promote my wife’s baked goods that she sells from home as well as makes it easier for her, the owner, and her customers to stay informed though simple yet effective page designs.</w:t>
            </w:r>
          </w:p>
        </w:tc>
      </w:tr>
      <w:tr w:rsidR="00CD50FD" w:rsidRPr="001700F2" w14:paraId="28529E26" w14:textId="77777777" w:rsidTr="00CD50FD">
        <w:trPr>
          <w:trHeight w:val="220"/>
        </w:trPr>
        <w:tc>
          <w:tcPr>
            <w:tcW w:w="3097" w:type="dxa"/>
            <w:vMerge w:val="restart"/>
            <w:shd w:val="clear" w:color="auto" w:fill="F2F2F2" w:themeFill="background1" w:themeFillShade="F2"/>
            <w:vAlign w:val="center"/>
          </w:tcPr>
          <w:p w14:paraId="7E6F2365" w14:textId="074D96A1" w:rsidR="00CD50FD" w:rsidRPr="001700F2" w:rsidRDefault="00883BDB" w:rsidP="00D20DA9">
            <w:pPr>
              <w:pStyle w:val="Heading2"/>
            </w:pPr>
            <w:r>
              <w:t>Please see below for Wireframes</w:t>
            </w:r>
          </w:p>
        </w:tc>
        <w:tc>
          <w:tcPr>
            <w:tcW w:w="3108" w:type="dxa"/>
            <w:vMerge w:val="restart"/>
            <w:shd w:val="clear" w:color="auto" w:fill="303848" w:themeFill="accent1"/>
            <w:vAlign w:val="center"/>
          </w:tcPr>
          <w:p w14:paraId="08ADE523" w14:textId="1BCE5AD8" w:rsidR="00CD50FD" w:rsidRPr="001700F2" w:rsidRDefault="00CE4D02" w:rsidP="00D20DA9">
            <w:pPr>
              <w:pStyle w:val="Heading1"/>
            </w:pPr>
            <w:r>
              <w:t>UI Design</w:t>
            </w:r>
          </w:p>
        </w:tc>
        <w:tc>
          <w:tcPr>
            <w:tcW w:w="3095" w:type="dxa"/>
            <w:tcBorders>
              <w:bottom w:val="single" w:sz="18" w:space="0" w:color="BF9268" w:themeColor="accent2"/>
            </w:tcBorders>
          </w:tcPr>
          <w:p w14:paraId="123C248B" w14:textId="77777777" w:rsidR="00CD50FD" w:rsidRPr="001700F2" w:rsidRDefault="00CD50FD"/>
        </w:tc>
      </w:tr>
      <w:tr w:rsidR="00CD50FD" w:rsidRPr="001700F2" w14:paraId="5C5F39AF" w14:textId="77777777" w:rsidTr="00CD50FD">
        <w:trPr>
          <w:trHeight w:val="220"/>
        </w:trPr>
        <w:tc>
          <w:tcPr>
            <w:tcW w:w="3097" w:type="dxa"/>
            <w:vMerge/>
            <w:shd w:val="clear" w:color="auto" w:fill="F2F2F2" w:themeFill="background1" w:themeFillShade="F2"/>
            <w:vAlign w:val="center"/>
          </w:tcPr>
          <w:p w14:paraId="0489CD62" w14:textId="77777777" w:rsidR="00CD50FD" w:rsidRPr="001700F2" w:rsidRDefault="00CD50FD" w:rsidP="0040233B">
            <w:pPr>
              <w:pStyle w:val="Heading2"/>
            </w:pPr>
          </w:p>
        </w:tc>
        <w:tc>
          <w:tcPr>
            <w:tcW w:w="3108" w:type="dxa"/>
            <w:vMerge/>
            <w:shd w:val="clear" w:color="auto" w:fill="303848" w:themeFill="accent1"/>
            <w:vAlign w:val="center"/>
          </w:tcPr>
          <w:p w14:paraId="3598D735" w14:textId="77777777" w:rsidR="00CD50FD" w:rsidRPr="001700F2" w:rsidRDefault="00CD50FD" w:rsidP="0040233B">
            <w:pPr>
              <w:pStyle w:val="Heading1"/>
            </w:pPr>
          </w:p>
        </w:tc>
        <w:tc>
          <w:tcPr>
            <w:tcW w:w="3095" w:type="dxa"/>
          </w:tcPr>
          <w:p w14:paraId="4384E558" w14:textId="77777777" w:rsidR="001E4ACE" w:rsidRPr="001700F2" w:rsidRDefault="001E4ACE"/>
        </w:tc>
      </w:tr>
      <w:tr w:rsidR="001E4ACE" w:rsidRPr="001700F2" w14:paraId="188A8A18" w14:textId="77777777" w:rsidTr="0015101A">
        <w:trPr>
          <w:trHeight w:val="1728"/>
        </w:trPr>
        <w:tc>
          <w:tcPr>
            <w:tcW w:w="9300" w:type="dxa"/>
            <w:gridSpan w:val="3"/>
            <w:shd w:val="clear" w:color="auto" w:fill="FFFFFF" w:themeFill="background1"/>
          </w:tcPr>
          <w:p w14:paraId="34A0F823" w14:textId="77777777" w:rsidR="001E4ACE" w:rsidRDefault="001E4ACE" w:rsidP="00883BDB">
            <w:pPr>
              <w:pStyle w:val="Text"/>
              <w:rPr>
                <w:sz w:val="24"/>
              </w:rPr>
            </w:pPr>
          </w:p>
          <w:p w14:paraId="5285E055" w14:textId="77777777" w:rsidR="001E4ACE" w:rsidRDefault="001E4ACE" w:rsidP="00883BDB">
            <w:pPr>
              <w:pStyle w:val="Text"/>
              <w:rPr>
                <w:sz w:val="24"/>
              </w:rPr>
            </w:pPr>
          </w:p>
          <w:p w14:paraId="3E4CD643" w14:textId="1E5C35BA" w:rsidR="001E4ACE" w:rsidRPr="001E4ACE" w:rsidRDefault="001E4ACE" w:rsidP="00883BDB">
            <w:pPr>
              <w:pStyle w:val="Text"/>
              <w:rPr>
                <w:sz w:val="24"/>
              </w:rPr>
            </w:pPr>
            <w:r w:rsidRPr="001E4ACE">
              <w:rPr>
                <w:sz w:val="24"/>
              </w:rPr>
              <w:t>In order to complete my MVP; the website needs to be simple. The home page will have a snapshot of everything on the site starting with cards that will link to the products/food page (I named it “cuisine”). Beyond that is a simple “About Me” section with a picture and some text and a button that links to the order page.</w:t>
            </w:r>
          </w:p>
          <w:p w14:paraId="2899B8D9" w14:textId="77777777" w:rsidR="001E4ACE" w:rsidRPr="001E4ACE" w:rsidRDefault="001E4ACE" w:rsidP="00883BDB"/>
          <w:p w14:paraId="76DB612B" w14:textId="77777777" w:rsidR="001E4ACE" w:rsidRPr="001E4ACE" w:rsidRDefault="001E4ACE" w:rsidP="00883BDB">
            <w:r w:rsidRPr="001E4ACE">
              <w:t>The Header has a “place order” button and the footer has a “make an order” button both linking to the order page. The footer also contains social media buttons, links to the rest of the site and a “back to top” arrow that will take the user back to the top of the page.</w:t>
            </w:r>
          </w:p>
          <w:p w14:paraId="79AE1F8A" w14:textId="77777777" w:rsidR="001E4ACE" w:rsidRPr="001E4ACE" w:rsidRDefault="001E4ACE" w:rsidP="00883BDB"/>
          <w:p w14:paraId="1EFDF294" w14:textId="77777777" w:rsidR="001E4ACE" w:rsidRPr="001E4ACE" w:rsidRDefault="001E4ACE" w:rsidP="00883BDB">
            <w:r w:rsidRPr="001E4ACE">
              <w:t>The About me Page is another picture of the owner and a full bio on her.</w:t>
            </w:r>
          </w:p>
          <w:p w14:paraId="05B2FE7D" w14:textId="77777777" w:rsidR="001E4ACE" w:rsidRPr="001E4ACE" w:rsidRDefault="001E4ACE" w:rsidP="00883BDB"/>
          <w:p w14:paraId="46F94337" w14:textId="0484BC5E" w:rsidR="001E4ACE" w:rsidRPr="001E4ACE" w:rsidRDefault="001E4ACE" w:rsidP="00883BDB">
            <w:r w:rsidRPr="001E4ACE">
              <w:t>The contact page has a form to email the owner and a big social button (Facebook) as the primary means of reaching the owner.</w:t>
            </w:r>
          </w:p>
          <w:p w14:paraId="4E4738A9" w14:textId="77777777" w:rsidR="001E4ACE" w:rsidRPr="001E4ACE" w:rsidRDefault="001E4ACE" w:rsidP="00883BDB"/>
          <w:p w14:paraId="26672BF7" w14:textId="77777777" w:rsidR="001E4ACE" w:rsidRPr="001E4ACE" w:rsidRDefault="001E4ACE" w:rsidP="00883BDB">
            <w:r w:rsidRPr="001E4ACE">
              <w:t>The Cuisine page has cards of the food options and their associated information. Each card is clickable and links to the order page.</w:t>
            </w:r>
          </w:p>
          <w:p w14:paraId="497D4255" w14:textId="77777777" w:rsidR="001E4ACE" w:rsidRPr="001E4ACE" w:rsidRDefault="001E4ACE" w:rsidP="00883BDB"/>
          <w:p w14:paraId="7D1A7E7F" w14:textId="77777777" w:rsidR="001E4ACE" w:rsidRDefault="001E4ACE" w:rsidP="00883BDB">
            <w:r w:rsidRPr="001E4ACE">
              <w:t>Finally, the order page is simply a form that allows the user to select a dish, choose a quantity, and add more items to their list. After the user inputs his/her Facebook Name, they can click the “inquire” button to send the owner a message. The owner will then engage with the customer through Facebook to discuss a pick-up date/time.</w:t>
            </w:r>
          </w:p>
          <w:p w14:paraId="38E7C05C" w14:textId="77777777" w:rsidR="00C614C8" w:rsidRDefault="00C614C8" w:rsidP="00883BDB"/>
          <w:p w14:paraId="144B4C27" w14:textId="5C37FE1D" w:rsidR="00C614C8" w:rsidRDefault="00C614C8" w:rsidP="00883BDB">
            <w:r>
              <w:t>A link to my wireframes below:</w:t>
            </w:r>
          </w:p>
          <w:p w14:paraId="3DB8D2C1" w14:textId="77777777" w:rsidR="00C614C8" w:rsidRDefault="00C614C8" w:rsidP="00883BDB"/>
          <w:p w14:paraId="449D4B7C" w14:textId="7F746B0C" w:rsidR="00C614C8" w:rsidRPr="001E4ACE" w:rsidRDefault="00C614C8" w:rsidP="00883BDB">
            <w:hyperlink r:id="rId7" w:history="1">
              <w:r w:rsidRPr="00C614C8">
                <w:rPr>
                  <w:rStyle w:val="Hyperlink"/>
                </w:rPr>
                <w:t>https://www.figma.com/file/zkh8XjHrBGw6NscDLQ</w:t>
              </w:r>
              <w:r w:rsidRPr="00C614C8">
                <w:rPr>
                  <w:rStyle w:val="Hyperlink"/>
                </w:rPr>
                <w:t>G</w:t>
              </w:r>
              <w:r w:rsidRPr="00C614C8">
                <w:rPr>
                  <w:rStyle w:val="Hyperlink"/>
                </w:rPr>
                <w:t>EQ8/Kamomaloca-Wireframe?type=design&amp;node-id=0%3A1&amp;t=AP7hdXFOtAefXbNm-</w:t>
              </w:r>
            </w:hyperlink>
          </w:p>
          <w:p w14:paraId="7EBD5402" w14:textId="77777777" w:rsidR="001E4ACE" w:rsidRPr="001E4ACE" w:rsidRDefault="001E4ACE" w:rsidP="00883BDB"/>
          <w:p w14:paraId="5DBE8ECB" w14:textId="77777777" w:rsidR="001E4ACE" w:rsidRDefault="001E4ACE" w:rsidP="00883BDB"/>
          <w:p w14:paraId="3E7418E2" w14:textId="77777777" w:rsidR="001E4ACE" w:rsidRDefault="001E4ACE" w:rsidP="00883BDB"/>
          <w:p w14:paraId="0E01E6F4" w14:textId="77777777" w:rsidR="001E4ACE" w:rsidRDefault="001E4ACE" w:rsidP="00883BDB"/>
          <w:p w14:paraId="4F34B9B9" w14:textId="77777777" w:rsidR="001E4ACE" w:rsidRDefault="001E4ACE" w:rsidP="00883BDB"/>
          <w:p w14:paraId="20E359B1" w14:textId="77777777" w:rsidR="001E4ACE" w:rsidRDefault="001E4ACE" w:rsidP="00883BDB"/>
          <w:p w14:paraId="5EE7E503" w14:textId="77777777" w:rsidR="001E4ACE" w:rsidRDefault="001E4ACE" w:rsidP="00883BDB"/>
          <w:p w14:paraId="0FFA8344" w14:textId="311D436F" w:rsidR="001E4ACE" w:rsidRPr="001E4ACE" w:rsidRDefault="001E4ACE" w:rsidP="00883BDB"/>
        </w:tc>
      </w:tr>
      <w:tr w:rsidR="00A90048" w:rsidRPr="001700F2" w14:paraId="06AE885E" w14:textId="77777777" w:rsidTr="0015101A">
        <w:trPr>
          <w:trHeight w:val="1728"/>
        </w:trPr>
        <w:tc>
          <w:tcPr>
            <w:tcW w:w="9300" w:type="dxa"/>
            <w:gridSpan w:val="3"/>
            <w:shd w:val="clear" w:color="auto" w:fill="FFFFFF" w:themeFill="background1"/>
          </w:tcPr>
          <w:p w14:paraId="734DB1E5" w14:textId="3A742C80" w:rsidR="00A90048" w:rsidRDefault="00C614C8" w:rsidP="00883BDB">
            <w:pPr>
              <w:pStyle w:val="Text"/>
              <w:rPr>
                <w:sz w:val="24"/>
              </w:rPr>
            </w:pPr>
            <w:r>
              <w:rPr>
                <w:noProof/>
                <w:sz w:val="24"/>
              </w:rPr>
              <w:lastRenderedPageBreak/>
              <w:drawing>
                <wp:inline distT="0" distB="0" distL="0" distR="0" wp14:anchorId="15DBFB20" wp14:editId="333DBF2F">
                  <wp:extent cx="5943600" cy="3322955"/>
                  <wp:effectExtent l="0" t="0" r="0" b="0"/>
                  <wp:docPr id="201487804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78047"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22955"/>
                          </a:xfrm>
                          <a:prstGeom prst="rect">
                            <a:avLst/>
                          </a:prstGeom>
                        </pic:spPr>
                      </pic:pic>
                    </a:graphicData>
                  </a:graphic>
                </wp:inline>
              </w:drawing>
            </w:r>
            <w:r>
              <w:rPr>
                <w:noProof/>
                <w:sz w:val="24"/>
              </w:rPr>
              <w:drawing>
                <wp:inline distT="0" distB="0" distL="0" distR="0" wp14:anchorId="46CFD283" wp14:editId="28098731">
                  <wp:extent cx="5943600" cy="3265805"/>
                  <wp:effectExtent l="0" t="0" r="0" b="0"/>
                  <wp:docPr id="917840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40114"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65805"/>
                          </a:xfrm>
                          <a:prstGeom prst="rect">
                            <a:avLst/>
                          </a:prstGeom>
                        </pic:spPr>
                      </pic:pic>
                    </a:graphicData>
                  </a:graphic>
                </wp:inline>
              </w:drawing>
            </w:r>
            <w:r>
              <w:rPr>
                <w:noProof/>
                <w:sz w:val="24"/>
              </w:rPr>
              <w:lastRenderedPageBreak/>
              <w:drawing>
                <wp:inline distT="0" distB="0" distL="0" distR="0" wp14:anchorId="6763167B" wp14:editId="1CBFCC9D">
                  <wp:extent cx="5943600" cy="3256915"/>
                  <wp:effectExtent l="0" t="0" r="0" b="635"/>
                  <wp:docPr id="1857055860"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55860" name="Picture 2"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inline>
              </w:drawing>
            </w:r>
            <w:r>
              <w:rPr>
                <w:noProof/>
                <w:sz w:val="24"/>
              </w:rPr>
              <w:drawing>
                <wp:inline distT="0" distB="0" distL="0" distR="0" wp14:anchorId="4E408639" wp14:editId="39CABDBC">
                  <wp:extent cx="5943600" cy="3271520"/>
                  <wp:effectExtent l="0" t="0" r="0" b="5080"/>
                  <wp:docPr id="7740568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56830"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r>
              <w:rPr>
                <w:noProof/>
                <w:sz w:val="24"/>
              </w:rPr>
              <w:lastRenderedPageBreak/>
              <w:drawing>
                <wp:inline distT="0" distB="0" distL="0" distR="0" wp14:anchorId="4BF69C63" wp14:editId="5E019710">
                  <wp:extent cx="5943600" cy="3522980"/>
                  <wp:effectExtent l="0" t="0" r="0" b="1270"/>
                  <wp:docPr id="206203774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37741" name="Picture 5"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tc>
      </w:tr>
      <w:tr w:rsidR="00CD50FD" w:rsidRPr="001700F2" w14:paraId="54B9CBAF" w14:textId="77777777" w:rsidTr="00CD50FD">
        <w:trPr>
          <w:trHeight w:val="220"/>
        </w:trPr>
        <w:tc>
          <w:tcPr>
            <w:tcW w:w="3097" w:type="dxa"/>
            <w:vMerge w:val="restart"/>
            <w:shd w:val="clear" w:color="auto" w:fill="F2F2F2" w:themeFill="background1" w:themeFillShade="F2"/>
            <w:vAlign w:val="center"/>
          </w:tcPr>
          <w:p w14:paraId="15E06BA6" w14:textId="49749BF9" w:rsidR="00CD50FD" w:rsidRPr="001700F2" w:rsidRDefault="001E4ACE" w:rsidP="00D20DA9">
            <w:pPr>
              <w:pStyle w:val="Heading2"/>
            </w:pPr>
            <w:r>
              <w:lastRenderedPageBreak/>
              <w:t>Mostly links</w:t>
            </w:r>
          </w:p>
        </w:tc>
        <w:tc>
          <w:tcPr>
            <w:tcW w:w="3108" w:type="dxa"/>
            <w:vMerge w:val="restart"/>
            <w:shd w:val="clear" w:color="auto" w:fill="303848" w:themeFill="accent1"/>
            <w:vAlign w:val="center"/>
          </w:tcPr>
          <w:p w14:paraId="5D8E8A3B" w14:textId="6FFD2AD0" w:rsidR="00CD50FD" w:rsidRPr="001700F2" w:rsidRDefault="00CE4D02" w:rsidP="00D20DA9">
            <w:pPr>
              <w:pStyle w:val="Heading1"/>
            </w:pPr>
            <w:r>
              <w:t>Navigation Structure</w:t>
            </w:r>
            <w:r w:rsidR="00D20DA9" w:rsidRPr="001700F2">
              <w:t xml:space="preserve"> </w:t>
            </w:r>
          </w:p>
        </w:tc>
        <w:tc>
          <w:tcPr>
            <w:tcW w:w="3095" w:type="dxa"/>
            <w:tcBorders>
              <w:bottom w:val="single" w:sz="18" w:space="0" w:color="BF9268" w:themeColor="accent2"/>
            </w:tcBorders>
          </w:tcPr>
          <w:p w14:paraId="4059EBD9" w14:textId="77777777" w:rsidR="00CD50FD" w:rsidRPr="001700F2" w:rsidRDefault="00CD50FD"/>
        </w:tc>
      </w:tr>
      <w:tr w:rsidR="00CD50FD" w:rsidRPr="001700F2" w14:paraId="0A45AE20" w14:textId="77777777" w:rsidTr="00CD50FD">
        <w:trPr>
          <w:trHeight w:val="220"/>
        </w:trPr>
        <w:tc>
          <w:tcPr>
            <w:tcW w:w="3097" w:type="dxa"/>
            <w:vMerge/>
            <w:shd w:val="clear" w:color="auto" w:fill="F2F2F2" w:themeFill="background1" w:themeFillShade="F2"/>
            <w:vAlign w:val="center"/>
          </w:tcPr>
          <w:p w14:paraId="76C7C8F8" w14:textId="77777777" w:rsidR="00CD50FD" w:rsidRPr="001700F2" w:rsidRDefault="00CD50FD" w:rsidP="00CD50FD">
            <w:pPr>
              <w:pStyle w:val="Heading2"/>
              <w:rPr>
                <w:spacing w:val="32"/>
              </w:rPr>
            </w:pPr>
          </w:p>
        </w:tc>
        <w:tc>
          <w:tcPr>
            <w:tcW w:w="3108" w:type="dxa"/>
            <w:vMerge/>
            <w:shd w:val="clear" w:color="auto" w:fill="303848" w:themeFill="accent1"/>
            <w:vAlign w:val="center"/>
          </w:tcPr>
          <w:p w14:paraId="6975CE79" w14:textId="77777777" w:rsidR="00CD50FD" w:rsidRPr="001700F2" w:rsidRDefault="00CD50FD" w:rsidP="00CD50FD">
            <w:pPr>
              <w:pStyle w:val="Heading1"/>
            </w:pPr>
          </w:p>
        </w:tc>
        <w:tc>
          <w:tcPr>
            <w:tcW w:w="3095" w:type="dxa"/>
          </w:tcPr>
          <w:p w14:paraId="677EE5E0" w14:textId="77777777" w:rsidR="00CD50FD" w:rsidRPr="001700F2" w:rsidRDefault="00CD50FD"/>
        </w:tc>
      </w:tr>
      <w:tr w:rsidR="00CD50FD" w:rsidRPr="001700F2" w14:paraId="4FDDFA08" w14:textId="77777777" w:rsidTr="00CD50FD">
        <w:trPr>
          <w:trHeight w:val="1446"/>
        </w:trPr>
        <w:tc>
          <w:tcPr>
            <w:tcW w:w="3097" w:type="dxa"/>
            <w:shd w:val="clear" w:color="auto" w:fill="F2F2F2" w:themeFill="background1" w:themeFillShade="F2"/>
            <w:vAlign w:val="center"/>
          </w:tcPr>
          <w:p w14:paraId="3A606E90" w14:textId="48E7555B" w:rsidR="00D20DA9" w:rsidRPr="00C614C8" w:rsidRDefault="00E84A31" w:rsidP="00370E12">
            <w:pPr>
              <w:pStyle w:val="Text"/>
              <w:rPr>
                <w:sz w:val="24"/>
              </w:rPr>
            </w:pPr>
            <w:r w:rsidRPr="00C614C8">
              <w:rPr>
                <w:sz w:val="24"/>
              </w:rPr>
              <w:t>.</w:t>
            </w:r>
          </w:p>
          <w:p w14:paraId="207E5E9C" w14:textId="77777777" w:rsidR="00CD50FD" w:rsidRPr="00C614C8" w:rsidRDefault="00CD50FD" w:rsidP="00CD50FD">
            <w:pPr>
              <w:pStyle w:val="Text"/>
              <w:rPr>
                <w:sz w:val="24"/>
              </w:rPr>
            </w:pPr>
          </w:p>
        </w:tc>
        <w:tc>
          <w:tcPr>
            <w:tcW w:w="6203" w:type="dxa"/>
            <w:gridSpan w:val="2"/>
            <w:vAlign w:val="center"/>
          </w:tcPr>
          <w:p w14:paraId="5E9CC827" w14:textId="77777777" w:rsidR="00CD50FD" w:rsidRPr="00C614C8" w:rsidRDefault="001E4ACE" w:rsidP="001E4ACE">
            <w:pPr>
              <w:pStyle w:val="Text"/>
              <w:rPr>
                <w:sz w:val="24"/>
              </w:rPr>
            </w:pPr>
            <w:r w:rsidRPr="00C614C8">
              <w:rPr>
                <w:sz w:val="24"/>
              </w:rPr>
              <w:t>The Logo in the Header, navbar, and Footer will lead to the home page.</w:t>
            </w:r>
          </w:p>
          <w:p w14:paraId="5E3C024F" w14:textId="77777777" w:rsidR="001E4ACE" w:rsidRPr="00C614C8" w:rsidRDefault="001E4ACE" w:rsidP="001E4ACE"/>
          <w:p w14:paraId="52EF6320" w14:textId="77777777" w:rsidR="001E4ACE" w:rsidRPr="00C614C8" w:rsidRDefault="001E4ACE" w:rsidP="001E4ACE">
            <w:r w:rsidRPr="00C614C8">
              <w:t>The Navbar and footer will also have links to take the user to different pages on the site.</w:t>
            </w:r>
          </w:p>
          <w:p w14:paraId="47420532" w14:textId="77777777" w:rsidR="001E4ACE" w:rsidRPr="00C614C8" w:rsidRDefault="001E4ACE" w:rsidP="001E4ACE"/>
          <w:p w14:paraId="57B1823B" w14:textId="5CC60FDA" w:rsidR="001E4ACE" w:rsidRPr="00C614C8" w:rsidRDefault="001E4ACE" w:rsidP="001E4ACE">
            <w:r w:rsidRPr="00C614C8">
              <w:t>The home page</w:t>
            </w:r>
            <w:r w:rsidR="00C614C8" w:rsidRPr="00C614C8">
              <w:t xml:space="preserve"> and cuisine page will have links that will take users to different pages as they click on what interests them.</w:t>
            </w:r>
          </w:p>
        </w:tc>
      </w:tr>
      <w:tr w:rsidR="00CD50FD" w:rsidRPr="001700F2" w14:paraId="7424F7C0" w14:textId="77777777" w:rsidTr="00CD50FD">
        <w:trPr>
          <w:trHeight w:val="100"/>
        </w:trPr>
        <w:tc>
          <w:tcPr>
            <w:tcW w:w="3097" w:type="dxa"/>
          </w:tcPr>
          <w:p w14:paraId="52091325" w14:textId="77777777" w:rsidR="00CD50FD" w:rsidRPr="001700F2" w:rsidRDefault="00CD50FD" w:rsidP="00CD50FD"/>
        </w:tc>
        <w:tc>
          <w:tcPr>
            <w:tcW w:w="6203" w:type="dxa"/>
            <w:gridSpan w:val="2"/>
          </w:tcPr>
          <w:p w14:paraId="4130471D" w14:textId="77777777" w:rsidR="00CD50FD" w:rsidRPr="001700F2" w:rsidRDefault="00CD50FD" w:rsidP="00CD50FD"/>
        </w:tc>
      </w:tr>
      <w:tr w:rsidR="00CD50FD" w:rsidRPr="001700F2" w14:paraId="2DA01B71" w14:textId="77777777" w:rsidTr="00CD50FD">
        <w:trPr>
          <w:trHeight w:val="140"/>
        </w:trPr>
        <w:tc>
          <w:tcPr>
            <w:tcW w:w="3097" w:type="dxa"/>
            <w:tcBorders>
              <w:bottom w:val="single" w:sz="18" w:space="0" w:color="BF9268" w:themeColor="accent2"/>
            </w:tcBorders>
          </w:tcPr>
          <w:p w14:paraId="4941873F" w14:textId="77777777" w:rsidR="00CD50FD" w:rsidRPr="001700F2" w:rsidRDefault="00CD50FD"/>
        </w:tc>
        <w:tc>
          <w:tcPr>
            <w:tcW w:w="3108" w:type="dxa"/>
            <w:vMerge w:val="restart"/>
            <w:shd w:val="clear" w:color="auto" w:fill="303848" w:themeFill="accent1"/>
            <w:vAlign w:val="center"/>
          </w:tcPr>
          <w:p w14:paraId="71EE5785" w14:textId="77777777" w:rsidR="00CD50FD" w:rsidRPr="001700F2" w:rsidRDefault="00000000" w:rsidP="00D20DA9">
            <w:pPr>
              <w:pStyle w:val="Heading1"/>
            </w:pPr>
            <w:sdt>
              <w:sdtPr>
                <w:id w:val="1294558939"/>
                <w:placeholder>
                  <w:docPart w:val="83E79860C56443BEB38CD306F347E639"/>
                </w:placeholder>
                <w:temporary/>
                <w:showingPlcHdr/>
                <w15:appearance w15:val="hidden"/>
                <w:text/>
              </w:sdtPr>
              <w:sdtContent>
                <w:r w:rsidR="00D20DA9" w:rsidRPr="001700F2">
                  <w:t>REFERENCES</w:t>
                </w:r>
              </w:sdtContent>
            </w:sdt>
          </w:p>
        </w:tc>
        <w:tc>
          <w:tcPr>
            <w:tcW w:w="3095" w:type="dxa"/>
            <w:tcBorders>
              <w:bottom w:val="single" w:sz="18" w:space="0" w:color="BF9268" w:themeColor="accent2"/>
            </w:tcBorders>
          </w:tcPr>
          <w:p w14:paraId="5FA08F23" w14:textId="77777777" w:rsidR="00CD50FD" w:rsidRPr="001700F2" w:rsidRDefault="00CD50FD"/>
        </w:tc>
      </w:tr>
      <w:tr w:rsidR="00CD50FD" w:rsidRPr="001700F2" w14:paraId="4A9919BA" w14:textId="77777777" w:rsidTr="00CD50FD">
        <w:trPr>
          <w:trHeight w:val="140"/>
        </w:trPr>
        <w:tc>
          <w:tcPr>
            <w:tcW w:w="3097" w:type="dxa"/>
            <w:tcBorders>
              <w:top w:val="single" w:sz="18" w:space="0" w:color="BF9268" w:themeColor="accent2"/>
            </w:tcBorders>
          </w:tcPr>
          <w:p w14:paraId="72497CD7" w14:textId="77777777" w:rsidR="00CD50FD" w:rsidRPr="001700F2" w:rsidRDefault="00CD50FD"/>
        </w:tc>
        <w:tc>
          <w:tcPr>
            <w:tcW w:w="3108" w:type="dxa"/>
            <w:vMerge/>
            <w:shd w:val="clear" w:color="auto" w:fill="303848" w:themeFill="accent1"/>
          </w:tcPr>
          <w:p w14:paraId="08472631" w14:textId="77777777" w:rsidR="00CD50FD" w:rsidRPr="001700F2" w:rsidRDefault="00CD50FD" w:rsidP="00CD50FD">
            <w:pPr>
              <w:pStyle w:val="Heading1"/>
            </w:pPr>
          </w:p>
        </w:tc>
        <w:tc>
          <w:tcPr>
            <w:tcW w:w="3095" w:type="dxa"/>
          </w:tcPr>
          <w:p w14:paraId="2C90D070" w14:textId="77777777" w:rsidR="00CD50FD" w:rsidRPr="001700F2" w:rsidRDefault="00CD50FD"/>
        </w:tc>
      </w:tr>
      <w:tr w:rsidR="00CD50FD" w:rsidRPr="001700F2" w14:paraId="4318FA10" w14:textId="77777777" w:rsidTr="00D20DA9">
        <w:trPr>
          <w:trHeight w:val="622"/>
        </w:trPr>
        <w:tc>
          <w:tcPr>
            <w:tcW w:w="9300" w:type="dxa"/>
            <w:gridSpan w:val="3"/>
            <w:tcBorders>
              <w:bottom w:val="single" w:sz="18" w:space="0" w:color="BF9268" w:themeColor="accent2"/>
            </w:tcBorders>
            <w:vAlign w:val="center"/>
          </w:tcPr>
          <w:p w14:paraId="22EE66E1" w14:textId="76E56279" w:rsidR="00CD50FD" w:rsidRPr="00615A37" w:rsidRDefault="00000000" w:rsidP="00D20DA9">
            <w:pPr>
              <w:pStyle w:val="Text"/>
              <w:rPr>
                <w:sz w:val="16"/>
                <w:szCs w:val="16"/>
              </w:rPr>
            </w:pPr>
            <w:hyperlink r:id="rId13" w:history="1">
              <w:r w:rsidR="00615A37" w:rsidRPr="00615A37">
                <w:rPr>
                  <w:rStyle w:val="Hyperlink"/>
                  <w:sz w:val="16"/>
                  <w:szCs w:val="16"/>
                </w:rPr>
                <w:t>https://www.food.com/?ref=nav</w:t>
              </w:r>
            </w:hyperlink>
          </w:p>
          <w:p w14:paraId="3F54397D" w14:textId="77777777" w:rsidR="00615A37" w:rsidRPr="00615A37" w:rsidRDefault="00000000" w:rsidP="00615A37">
            <w:pPr>
              <w:rPr>
                <w:sz w:val="16"/>
                <w:szCs w:val="16"/>
              </w:rPr>
            </w:pPr>
            <w:hyperlink r:id="rId14" w:history="1">
              <w:r w:rsidR="00615A37" w:rsidRPr="00615A37">
                <w:rPr>
                  <w:rStyle w:val="Hyperlink"/>
                  <w:sz w:val="16"/>
                  <w:szCs w:val="16"/>
                </w:rPr>
                <w:t>The Pioneer Woman – Recipes, Country Life and Style, Entertainment</w:t>
              </w:r>
            </w:hyperlink>
          </w:p>
          <w:p w14:paraId="7032F330" w14:textId="77777777" w:rsidR="00615A37" w:rsidRPr="00615A37" w:rsidRDefault="00000000" w:rsidP="00615A37">
            <w:pPr>
              <w:rPr>
                <w:sz w:val="16"/>
                <w:szCs w:val="16"/>
              </w:rPr>
            </w:pPr>
            <w:hyperlink r:id="rId15" w:history="1">
              <w:r w:rsidR="00615A37" w:rsidRPr="00615A37">
                <w:rPr>
                  <w:rStyle w:val="Hyperlink"/>
                  <w:sz w:val="16"/>
                  <w:szCs w:val="16"/>
                </w:rPr>
                <w:t>Taste of Home: Find Recipes, Appetizers, Desserts, Holiday Recipes &amp; Healthy Cooking Tips</w:t>
              </w:r>
            </w:hyperlink>
          </w:p>
          <w:p w14:paraId="3C47447C" w14:textId="77777777" w:rsidR="00615A37" w:rsidRPr="00615A37" w:rsidRDefault="00000000" w:rsidP="00615A37">
            <w:pPr>
              <w:rPr>
                <w:sz w:val="16"/>
                <w:szCs w:val="16"/>
              </w:rPr>
            </w:pPr>
            <w:hyperlink r:id="rId16" w:history="1">
              <w:proofErr w:type="spellStart"/>
              <w:r w:rsidR="00615A37" w:rsidRPr="00615A37">
                <w:rPr>
                  <w:rStyle w:val="Hyperlink"/>
                  <w:sz w:val="16"/>
                  <w:szCs w:val="16"/>
                </w:rPr>
                <w:t>Foodnome</w:t>
              </w:r>
              <w:proofErr w:type="spellEnd"/>
              <w:r w:rsidR="00615A37" w:rsidRPr="00615A37">
                <w:rPr>
                  <w:rStyle w:val="Hyperlink"/>
                  <w:sz w:val="16"/>
                  <w:szCs w:val="16"/>
                </w:rPr>
                <w:t xml:space="preserve"> | #1 Home Restaurant Marketplace</w:t>
              </w:r>
            </w:hyperlink>
          </w:p>
          <w:p w14:paraId="6E7CC185" w14:textId="7207B72B" w:rsidR="00615A37" w:rsidRPr="00615A37" w:rsidRDefault="00000000" w:rsidP="00615A37">
            <w:pPr>
              <w:rPr>
                <w:sz w:val="20"/>
                <w:szCs w:val="20"/>
              </w:rPr>
            </w:pPr>
            <w:hyperlink r:id="rId17" w:history="1">
              <w:proofErr w:type="spellStart"/>
              <w:r w:rsidR="00615A37" w:rsidRPr="00615A37">
                <w:rPr>
                  <w:rStyle w:val="Hyperlink"/>
                  <w:sz w:val="16"/>
                  <w:szCs w:val="16"/>
                </w:rPr>
                <w:t>Masalafusionkitchen</w:t>
              </w:r>
              <w:proofErr w:type="spellEnd"/>
            </w:hyperlink>
          </w:p>
        </w:tc>
      </w:tr>
    </w:tbl>
    <w:p w14:paraId="303DFD46" w14:textId="77777777" w:rsidR="00C55D85" w:rsidRPr="001700F2" w:rsidRDefault="00C55D85"/>
    <w:sectPr w:rsidR="00C55D85" w:rsidRPr="001700F2" w:rsidSect="001E4ACE">
      <w:headerReference w:type="default" r:id="rId18"/>
      <w:headerReference w:type="first" r:id="rId19"/>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C8AE1" w14:textId="77777777" w:rsidR="000D3BC8" w:rsidRDefault="000D3BC8" w:rsidP="00F316AD">
      <w:r>
        <w:separator/>
      </w:r>
    </w:p>
  </w:endnote>
  <w:endnote w:type="continuationSeparator" w:id="0">
    <w:p w14:paraId="5D1EBEE1" w14:textId="77777777" w:rsidR="000D3BC8" w:rsidRDefault="000D3BC8"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60C2C" w14:textId="77777777" w:rsidR="000D3BC8" w:rsidRDefault="000D3BC8" w:rsidP="00F316AD">
      <w:r>
        <w:separator/>
      </w:r>
    </w:p>
  </w:footnote>
  <w:footnote w:type="continuationSeparator" w:id="0">
    <w:p w14:paraId="3E7130C5" w14:textId="77777777" w:rsidR="000D3BC8" w:rsidRDefault="000D3BC8" w:rsidP="00F3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D9E9" w14:textId="6885DAAC" w:rsidR="00F316AD" w:rsidRPr="001700F2" w:rsidRDefault="001E4ACE" w:rsidP="001E4ACE">
    <w:pPr>
      <w:pStyle w:val="Header"/>
      <w:tabs>
        <w:tab w:val="clear" w:pos="4680"/>
        <w:tab w:val="clear" w:pos="9360"/>
        <w:tab w:val="left" w:pos="351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6341C" w14:textId="7222D7A4" w:rsidR="001E4ACE" w:rsidRDefault="001E4ACE">
    <w:pPr>
      <w:pStyle w:val="Header"/>
    </w:pPr>
    <w:r w:rsidRPr="001700F2">
      <w:rPr>
        <w:rFonts w:ascii="Times New Roman"/>
        <w:noProof/>
        <w:lang w:eastAsia="en-AU"/>
      </w:rPr>
      <mc:AlternateContent>
        <mc:Choice Requires="wps">
          <w:drawing>
            <wp:anchor distT="0" distB="0" distL="114300" distR="114300" simplePos="0" relativeHeight="251659264" behindDoc="1" locked="0" layoutInCell="1" allowOverlap="1" wp14:anchorId="7CF3FABF" wp14:editId="3DB7A2A4">
              <wp:simplePos x="0" y="0"/>
              <wp:positionH relativeFrom="page">
                <wp:align>right</wp:align>
              </wp:positionH>
              <wp:positionV relativeFrom="paragraph">
                <wp:posOffset>-432435</wp:posOffset>
              </wp:positionV>
              <wp:extent cx="7771130" cy="1249680"/>
              <wp:effectExtent l="0" t="0" r="1270" b="7620"/>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1130" cy="1249680"/>
                      </a:xfrm>
                      <a:prstGeom prst="rect">
                        <a:avLst/>
                      </a:prstGeom>
                      <a:solidFill>
                        <a:schemeClr val="accent1"/>
                      </a:solidFill>
                      <a:ln>
                        <a:noFill/>
                      </a:ln>
                    </wps:spPr>
                    <wps:bodyPr rot="0" vert="horz" wrap="square" lIns="91440" tIns="45720" rIns="91440" bIns="45720" anchor="t" anchorCtr="0" upright="1">
                      <a:noAutofit/>
                    </wps:bodyPr>
                  </wps:wsp>
                </a:graphicData>
              </a:graphic>
            </wp:anchor>
          </w:drawing>
        </mc:Choice>
        <mc:Fallback>
          <w:pict>
            <v:rect w14:anchorId="0E49D852" id="Rectangle 7" o:spid="_x0000_s1026" alt="&quot;&quot;" style="position:absolute;margin-left:560.7pt;margin-top:-34.05pt;width:611.9pt;height:98.4pt;z-index:-25165721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" fillcolor="#303848 [3204]" stroked="f">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7CB"/>
    <w:multiLevelType w:val="hybridMultilevel"/>
    <w:tmpl w:val="051C86EC"/>
    <w:lvl w:ilvl="0" w:tplc="8D1A8E40">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409CD"/>
    <w:multiLevelType w:val="hybridMultilevel"/>
    <w:tmpl w:val="FE4A0DFC"/>
    <w:lvl w:ilvl="0" w:tplc="1146E6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C6A55"/>
    <w:multiLevelType w:val="hybridMultilevel"/>
    <w:tmpl w:val="5192AB60"/>
    <w:lvl w:ilvl="0" w:tplc="1146E6F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CC0110"/>
    <w:multiLevelType w:val="hybridMultilevel"/>
    <w:tmpl w:val="C9F2E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F70BF"/>
    <w:multiLevelType w:val="hybridMultilevel"/>
    <w:tmpl w:val="6A084AB2"/>
    <w:lvl w:ilvl="0" w:tplc="7E02B6C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84C4155"/>
    <w:multiLevelType w:val="hybridMultilevel"/>
    <w:tmpl w:val="CB32EBAA"/>
    <w:lvl w:ilvl="0" w:tplc="88406A8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8199579">
    <w:abstractNumId w:val="3"/>
  </w:num>
  <w:num w:numId="2" w16cid:durableId="740643074">
    <w:abstractNumId w:val="5"/>
  </w:num>
  <w:num w:numId="3" w16cid:durableId="1967195719">
    <w:abstractNumId w:val="0"/>
  </w:num>
  <w:num w:numId="4" w16cid:durableId="317078652">
    <w:abstractNumId w:val="1"/>
  </w:num>
  <w:num w:numId="5" w16cid:durableId="841776670">
    <w:abstractNumId w:val="4"/>
  </w:num>
  <w:num w:numId="6" w16cid:durableId="2125230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EF"/>
    <w:rsid w:val="000C096D"/>
    <w:rsid w:val="000D3BC8"/>
    <w:rsid w:val="001700F2"/>
    <w:rsid w:val="001871FF"/>
    <w:rsid w:val="001E4ACE"/>
    <w:rsid w:val="001F4150"/>
    <w:rsid w:val="0029715D"/>
    <w:rsid w:val="00370E12"/>
    <w:rsid w:val="0040233B"/>
    <w:rsid w:val="00417663"/>
    <w:rsid w:val="004D0355"/>
    <w:rsid w:val="004E6224"/>
    <w:rsid w:val="005B0572"/>
    <w:rsid w:val="005D2581"/>
    <w:rsid w:val="005F111E"/>
    <w:rsid w:val="00615A37"/>
    <w:rsid w:val="00617740"/>
    <w:rsid w:val="006C60E6"/>
    <w:rsid w:val="00802059"/>
    <w:rsid w:val="00846883"/>
    <w:rsid w:val="00883BDB"/>
    <w:rsid w:val="0089710E"/>
    <w:rsid w:val="00914100"/>
    <w:rsid w:val="00A243EF"/>
    <w:rsid w:val="00A74E15"/>
    <w:rsid w:val="00A90048"/>
    <w:rsid w:val="00B36417"/>
    <w:rsid w:val="00BE089B"/>
    <w:rsid w:val="00C55D85"/>
    <w:rsid w:val="00C576D3"/>
    <w:rsid w:val="00C614C8"/>
    <w:rsid w:val="00C63C19"/>
    <w:rsid w:val="00CD50FD"/>
    <w:rsid w:val="00CE4D02"/>
    <w:rsid w:val="00D20DA9"/>
    <w:rsid w:val="00D26A79"/>
    <w:rsid w:val="00DD5C35"/>
    <w:rsid w:val="00E84A31"/>
    <w:rsid w:val="00EA03EF"/>
    <w:rsid w:val="00F316AD"/>
    <w:rsid w:val="00FD6502"/>
    <w:rsid w:val="00FE3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D7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700F2"/>
    <w:rPr>
      <w:color w:val="000000" w:themeColor="text1"/>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914100"/>
    <w:rPr>
      <w:color w:val="67482C" w:themeColor="accent2" w:themeShade="80"/>
    </w:rPr>
  </w:style>
  <w:style w:type="paragraph" w:styleId="ListParagraph">
    <w:name w:val="List Paragraph"/>
    <w:basedOn w:val="Normal"/>
    <w:uiPriority w:val="34"/>
    <w:semiHidden/>
    <w:qFormat/>
    <w:rsid w:val="00FD6502"/>
    <w:pPr>
      <w:ind w:left="720"/>
      <w:contextualSpacing/>
    </w:pPr>
  </w:style>
  <w:style w:type="character" w:styleId="Hyperlink">
    <w:name w:val="Hyperlink"/>
    <w:basedOn w:val="DefaultParagraphFont"/>
    <w:uiPriority w:val="99"/>
    <w:unhideWhenUsed/>
    <w:rsid w:val="00615A37"/>
    <w:rPr>
      <w:color w:val="F7B615" w:themeColor="hyperlink"/>
      <w:u w:val="single"/>
    </w:rPr>
  </w:style>
  <w:style w:type="character" w:styleId="UnresolvedMention">
    <w:name w:val="Unresolved Mention"/>
    <w:basedOn w:val="DefaultParagraphFont"/>
    <w:uiPriority w:val="99"/>
    <w:semiHidden/>
    <w:unhideWhenUsed/>
    <w:rsid w:val="00615A37"/>
    <w:rPr>
      <w:color w:val="605E5C"/>
      <w:shd w:val="clear" w:color="auto" w:fill="E1DFDD"/>
    </w:rPr>
  </w:style>
  <w:style w:type="character" w:styleId="FollowedHyperlink">
    <w:name w:val="FollowedHyperlink"/>
    <w:basedOn w:val="DefaultParagraphFont"/>
    <w:uiPriority w:val="99"/>
    <w:semiHidden/>
    <w:unhideWhenUsed/>
    <w:rsid w:val="00C614C8"/>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od.com/?ref=nav"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www.figma.com/file/zkh8XjHrBGw6NscDLQGEQ8/Kamomaloca-Wireframe?type=design&amp;node-id=0%3A1&amp;t=AP7hdXFOtAefXbNm-" TargetMode="External"/><Relationship Id="rId12" Type="http://schemas.openxmlformats.org/officeDocument/2006/relationships/image" Target="media/image5.png"/><Relationship Id="rId17" Type="http://schemas.openxmlformats.org/officeDocument/2006/relationships/hyperlink" Target="https://masalafusionkitchen.com/" TargetMode="External"/><Relationship Id="rId2" Type="http://schemas.openxmlformats.org/officeDocument/2006/relationships/styles" Target="styles.xml"/><Relationship Id="rId16" Type="http://schemas.openxmlformats.org/officeDocument/2006/relationships/hyperlink" Target="https://foodnom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tasteofhome.com/"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hepioneerwoman.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r\AppData\Local\Microsoft\Office\16.0\DTS\en-US%7b2038AA2F-CF03-40C5-BACA-62AA4D2C1181%7d\%7bD1ACE5C8-60A7-4024-AD36-18B5F6AF1039%7dtf896166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E79860C56443BEB38CD306F347E639"/>
        <w:category>
          <w:name w:val="General"/>
          <w:gallery w:val="placeholder"/>
        </w:category>
        <w:types>
          <w:type w:val="bbPlcHdr"/>
        </w:types>
        <w:behaviors>
          <w:behavior w:val="content"/>
        </w:behaviors>
        <w:guid w:val="{9400EF57-3DC5-4D98-8BB5-AF8CEE1DD656}"/>
      </w:docPartPr>
      <w:docPartBody>
        <w:p w:rsidR="002E0D38" w:rsidRDefault="00000000">
          <w:pPr>
            <w:pStyle w:val="83E79860C56443BEB38CD306F347E639"/>
          </w:pPr>
          <w:r w:rsidRPr="001700F2">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6E"/>
    <w:rsid w:val="002E0D38"/>
    <w:rsid w:val="00676C6E"/>
    <w:rsid w:val="008C77A8"/>
    <w:rsid w:val="00A1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cent">
    <w:name w:val="Accent"/>
    <w:basedOn w:val="DefaultParagraphFont"/>
    <w:uiPriority w:val="1"/>
    <w:qFormat/>
    <w:rsid w:val="00676C6E"/>
    <w:rPr>
      <w:color w:val="833C0B" w:themeColor="accent2" w:themeShade="80"/>
    </w:rPr>
  </w:style>
  <w:style w:type="paragraph" w:customStyle="1" w:styleId="550AFDE0BE9145AB868A806B643A2567">
    <w:name w:val="550AFDE0BE9145AB868A806B643A2567"/>
  </w:style>
  <w:style w:type="paragraph" w:customStyle="1" w:styleId="ACFC1F7A42344D6ABD0B6C70C69C452B">
    <w:name w:val="ACFC1F7A42344D6ABD0B6C70C69C452B"/>
  </w:style>
  <w:style w:type="paragraph" w:customStyle="1" w:styleId="83E79860C56443BEB38CD306F347E639">
    <w:name w:val="83E79860C56443BEB38CD306F347E639"/>
  </w:style>
  <w:style w:type="paragraph" w:customStyle="1" w:styleId="EF91835362844B85B04214BD9600C15A">
    <w:name w:val="EF91835362844B85B04214BD9600C15A"/>
    <w:rsid w:val="00676C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docProps/app.xml><?xml version="1.0" encoding="utf-8"?>
<Properties xmlns="http://schemas.openxmlformats.org/officeDocument/2006/extended-properties" xmlns:vt="http://schemas.openxmlformats.org/officeDocument/2006/docPropsVTypes">
  <Template>{D1ACE5C8-60A7-4024-AD36-18B5F6AF1039}tf89616653_win32</Template>
  <TotalTime>0</TotalTime>
  <Pages>4</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2023-05-30T23:10:00Z</dcterms:created>
  <dcterms:modified xsi:type="dcterms:W3CDTF">2023-05-31T00:05:00Z</dcterms:modified>
</cp:coreProperties>
</file>